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0357" w14:textId="2BB99C20" w:rsidR="006F54B9" w:rsidRPr="004210E6" w:rsidRDefault="004210E6" w:rsidP="004210E6">
      <w:pPr>
        <w:pStyle w:val="Ttulo"/>
        <w:pBdr>
          <w:left w:val="double" w:sz="18" w:space="1" w:color="1F4E79" w:themeColor="accent1" w:themeShade="80"/>
        </w:pBdr>
        <w:jc w:val="center"/>
        <w:rPr>
          <w:b/>
          <w:bCs/>
          <w:u w:val="single"/>
        </w:rPr>
      </w:pPr>
      <w:r w:rsidRPr="003272DE">
        <w:rPr>
          <w:b/>
          <w:bCs/>
          <w:sz w:val="36"/>
          <w:szCs w:val="18"/>
          <w:u w:val="single"/>
        </w:rPr>
        <w:t xml:space="preserve">SISTEMA DE GESTIÓN DE STOCK PARA SUPERMERCADOS </w:t>
      </w:r>
      <w:r w:rsidR="00104C08" w:rsidRPr="004210E6">
        <w:rPr>
          <w:b/>
          <w:bCs/>
          <w:u w:val="single"/>
        </w:rPr>
        <w:br/>
      </w:r>
    </w:p>
    <w:p w14:paraId="24325081" w14:textId="77777777" w:rsidR="005B2F16" w:rsidRPr="004210E6" w:rsidRDefault="005B2F16" w:rsidP="005B2F16">
      <w:pPr>
        <w:pStyle w:val="Ttulo1"/>
        <w:rPr>
          <w:rFonts w:ascii="Calibri" w:hAnsi="Calibri" w:cs="Calibri"/>
        </w:rPr>
      </w:pPr>
      <w:r w:rsidRPr="004210E6">
        <w:rPr>
          <w:rFonts w:ascii="Calibri" w:hAnsi="Calibri" w:cs="Calibri"/>
        </w:rPr>
        <w:t xml:space="preserve">Integrantes </w:t>
      </w:r>
    </w:p>
    <w:tbl>
      <w:tblPr>
        <w:tblStyle w:val="Tabladelalcancedelproyecto"/>
        <w:tblW w:w="3846" w:type="pct"/>
        <w:tblLook w:val="04A0" w:firstRow="1" w:lastRow="0" w:firstColumn="1" w:lastColumn="0" w:noHBand="0" w:noVBand="1"/>
        <w:tblDescription w:val="Tabla de partes interesadas"/>
      </w:tblPr>
      <w:tblGrid>
        <w:gridCol w:w="3596"/>
        <w:gridCol w:w="3596"/>
      </w:tblGrid>
      <w:tr w:rsidR="005B2F16" w:rsidRPr="004210E6" w14:paraId="586A69F4" w14:textId="77777777" w:rsidTr="00A1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39472634" w14:textId="77777777" w:rsidR="005B2F16" w:rsidRPr="005B2F16" w:rsidRDefault="005B2F16" w:rsidP="005B2F16">
            <w:pPr>
              <w:jc w:val="center"/>
              <w:rPr>
                <w:rFonts w:ascii="Calibri" w:hAnsi="Calibri" w:cs="Calibri"/>
                <w:sz w:val="24"/>
                <w:szCs w:val="28"/>
              </w:rPr>
            </w:pPr>
            <w:r w:rsidRPr="005B2F16">
              <w:rPr>
                <w:rFonts w:ascii="Calibri" w:hAnsi="Calibri" w:cs="Calibri"/>
                <w:sz w:val="24"/>
                <w:szCs w:val="28"/>
              </w:rPr>
              <w:t>NOMBRE</w:t>
            </w:r>
          </w:p>
        </w:tc>
        <w:tc>
          <w:tcPr>
            <w:tcW w:w="2500" w:type="pct"/>
          </w:tcPr>
          <w:p w14:paraId="79915B59" w14:textId="77777777" w:rsidR="005B2F16" w:rsidRPr="005B2F16" w:rsidRDefault="005B2F16" w:rsidP="005B2F16">
            <w:pPr>
              <w:jc w:val="center"/>
              <w:rPr>
                <w:rFonts w:ascii="Calibri" w:hAnsi="Calibri" w:cs="Calibri"/>
                <w:sz w:val="24"/>
                <w:szCs w:val="28"/>
              </w:rPr>
            </w:pPr>
            <w:r w:rsidRPr="005B2F16">
              <w:rPr>
                <w:rFonts w:ascii="Calibri" w:hAnsi="Calibri" w:cs="Calibri"/>
                <w:sz w:val="24"/>
                <w:szCs w:val="28"/>
              </w:rPr>
              <w:t>LEGAJO</w:t>
            </w:r>
          </w:p>
        </w:tc>
      </w:tr>
      <w:tr w:rsidR="005B2F16" w:rsidRPr="004210E6" w14:paraId="6AA28F05" w14:textId="77777777" w:rsidTr="00A17685">
        <w:tc>
          <w:tcPr>
            <w:tcW w:w="2500" w:type="pct"/>
          </w:tcPr>
          <w:p w14:paraId="056FA2F7" w14:textId="3E2FC605" w:rsidR="005B2F16" w:rsidRPr="005B2F16" w:rsidRDefault="005B2F16" w:rsidP="00A17685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>IGLE</w:t>
            </w:r>
            <w:r w:rsidR="0090689D">
              <w:rPr>
                <w:rFonts w:ascii="Calibri" w:hAnsi="Calibri" w:cs="Calibri"/>
                <w:bCs/>
                <w:sz w:val="24"/>
                <w:szCs w:val="28"/>
              </w:rPr>
              <w:t>S</w:t>
            </w: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>IAS LUCAS</w:t>
            </w:r>
          </w:p>
        </w:tc>
        <w:tc>
          <w:tcPr>
            <w:tcW w:w="2500" w:type="pct"/>
          </w:tcPr>
          <w:p w14:paraId="26CB91BC" w14:textId="77777777" w:rsidR="005B2F16" w:rsidRPr="005B2F16" w:rsidRDefault="005B2F16" w:rsidP="00A17685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>1147212</w:t>
            </w:r>
          </w:p>
        </w:tc>
      </w:tr>
      <w:tr w:rsidR="005B2F16" w:rsidRPr="004210E6" w14:paraId="1B7811A1" w14:textId="77777777" w:rsidTr="00A17685">
        <w:tc>
          <w:tcPr>
            <w:tcW w:w="2500" w:type="pct"/>
          </w:tcPr>
          <w:p w14:paraId="795595B8" w14:textId="77777777" w:rsidR="005B2F16" w:rsidRPr="005B2F16" w:rsidRDefault="005B2F16" w:rsidP="00A17685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 xml:space="preserve">LEWINZON MATEO </w:t>
            </w:r>
          </w:p>
        </w:tc>
        <w:tc>
          <w:tcPr>
            <w:tcW w:w="2500" w:type="pct"/>
          </w:tcPr>
          <w:p w14:paraId="635DAB0E" w14:textId="77777777" w:rsidR="005B2F16" w:rsidRPr="005B2F16" w:rsidRDefault="005B2F16" w:rsidP="00A17685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>1151641</w:t>
            </w:r>
          </w:p>
        </w:tc>
      </w:tr>
      <w:tr w:rsidR="005B2F16" w:rsidRPr="004210E6" w14:paraId="02AC7C6C" w14:textId="77777777" w:rsidTr="00A17685">
        <w:tc>
          <w:tcPr>
            <w:tcW w:w="2500" w:type="pct"/>
          </w:tcPr>
          <w:p w14:paraId="68490349" w14:textId="77777777" w:rsidR="005B2F16" w:rsidRPr="005B2F16" w:rsidRDefault="005B2F16" w:rsidP="00A17685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 xml:space="preserve">PEREZ AGUSTIN </w:t>
            </w:r>
          </w:p>
        </w:tc>
        <w:tc>
          <w:tcPr>
            <w:tcW w:w="2500" w:type="pct"/>
          </w:tcPr>
          <w:p w14:paraId="540FF164" w14:textId="77777777" w:rsidR="005B2F16" w:rsidRPr="005B2F16" w:rsidRDefault="005B2F16" w:rsidP="00A17685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>1158500</w:t>
            </w:r>
          </w:p>
        </w:tc>
      </w:tr>
      <w:tr w:rsidR="005B2F16" w:rsidRPr="004210E6" w14:paraId="28EB6EC7" w14:textId="77777777" w:rsidTr="00A17685">
        <w:tc>
          <w:tcPr>
            <w:tcW w:w="2500" w:type="pct"/>
          </w:tcPr>
          <w:p w14:paraId="2E2DEEB6" w14:textId="77777777" w:rsidR="005B2F16" w:rsidRPr="005B2F16" w:rsidRDefault="005B2F16" w:rsidP="00A17685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 xml:space="preserve">BRIAN SAAD </w:t>
            </w:r>
          </w:p>
        </w:tc>
        <w:tc>
          <w:tcPr>
            <w:tcW w:w="2500" w:type="pct"/>
          </w:tcPr>
          <w:p w14:paraId="332B8DCB" w14:textId="77777777" w:rsidR="005B2F16" w:rsidRPr="005B2F16" w:rsidRDefault="005B2F16" w:rsidP="00A17685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>1097200</w:t>
            </w:r>
          </w:p>
        </w:tc>
      </w:tr>
    </w:tbl>
    <w:p w14:paraId="5B31FF9B" w14:textId="1D20D7A9" w:rsidR="006F54B9" w:rsidRPr="004210E6" w:rsidRDefault="004210E6">
      <w:pPr>
        <w:pStyle w:val="Ttulo1"/>
        <w:rPr>
          <w:rFonts w:ascii="Calibri" w:hAnsi="Calibri" w:cs="Calibri"/>
        </w:rPr>
      </w:pPr>
      <w:r w:rsidRPr="004210E6">
        <w:rPr>
          <w:rFonts w:ascii="Calibri" w:hAnsi="Calibri" w:cs="Calibri"/>
        </w:rPr>
        <w:t>ESTRUCTURA DEL PROYECTO</w:t>
      </w:r>
    </w:p>
    <w:p w14:paraId="2827D6D8" w14:textId="4025701D" w:rsidR="006F54B9" w:rsidRPr="00D51D22" w:rsidRDefault="004210E6">
      <w:pPr>
        <w:pStyle w:val="Ttulo2"/>
        <w:rPr>
          <w:rFonts w:ascii="Calibri" w:hAnsi="Calibri" w:cs="Calibri"/>
          <w:sz w:val="32"/>
          <w:szCs w:val="24"/>
        </w:rPr>
      </w:pPr>
      <w:r w:rsidRPr="00D51D22">
        <w:rPr>
          <w:rFonts w:ascii="Calibri" w:hAnsi="Calibri" w:cs="Calibri"/>
          <w:sz w:val="32"/>
          <w:szCs w:val="24"/>
        </w:rPr>
        <w:t>Propuesta</w:t>
      </w:r>
    </w:p>
    <w:p w14:paraId="0D3C2ECF" w14:textId="01F33935" w:rsidR="00D51D22" w:rsidRDefault="004210E6" w:rsidP="00D51D22">
      <w:pPr>
        <w:jc w:val="both"/>
        <w:rPr>
          <w:rFonts w:ascii="Calibri" w:hAnsi="Calibri" w:cs="Calibri"/>
          <w:sz w:val="24"/>
          <w:szCs w:val="28"/>
        </w:rPr>
      </w:pPr>
      <w:r w:rsidRPr="00D51D22">
        <w:rPr>
          <w:rFonts w:ascii="Calibri" w:hAnsi="Calibri" w:cs="Calibri"/>
          <w:sz w:val="24"/>
          <w:szCs w:val="28"/>
        </w:rPr>
        <w:t xml:space="preserve">Proponemos la creación de un sistema de gestión de stock para uso comercial </w:t>
      </w:r>
      <w:r w:rsidR="00D51D22" w:rsidRPr="00D51D22">
        <w:rPr>
          <w:rFonts w:ascii="Calibri" w:hAnsi="Calibri" w:cs="Calibri"/>
          <w:sz w:val="24"/>
          <w:szCs w:val="28"/>
        </w:rPr>
        <w:t xml:space="preserve">para optimizar el control de inventarios y transacciones comerciales. El programa a desarrollar permitirá </w:t>
      </w:r>
      <w:r w:rsidR="00D51D22">
        <w:rPr>
          <w:rFonts w:ascii="Calibri" w:hAnsi="Calibri" w:cs="Calibri"/>
          <w:sz w:val="24"/>
          <w:szCs w:val="28"/>
        </w:rPr>
        <w:t xml:space="preserve">la entrada y salida de mercaderías, la gestión de productos a través de </w:t>
      </w:r>
      <w:proofErr w:type="spellStart"/>
      <w:r w:rsidR="00D51D22">
        <w:rPr>
          <w:rFonts w:ascii="Calibri" w:hAnsi="Calibri" w:cs="Calibri"/>
          <w:sz w:val="24"/>
          <w:szCs w:val="28"/>
        </w:rPr>
        <w:t>IDs</w:t>
      </w:r>
      <w:proofErr w:type="spellEnd"/>
      <w:r w:rsidR="00D51D22">
        <w:rPr>
          <w:rFonts w:ascii="Calibri" w:hAnsi="Calibri" w:cs="Calibri"/>
          <w:sz w:val="24"/>
          <w:szCs w:val="28"/>
        </w:rPr>
        <w:t xml:space="preserve"> y precios, el monitoreo en tiempo real del stock disponible, así como la generación e impresión de facturas y reportes como: archivo de clientes, archivo de proveedores, archivo de precios, archivo de productos, archivo de costes, archivo de ventas, entre otros  </w:t>
      </w:r>
    </w:p>
    <w:p w14:paraId="763CD45B" w14:textId="33D61897" w:rsidR="004210E6" w:rsidRPr="00D51D22" w:rsidRDefault="0050371C" w:rsidP="004210E6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Se implementarán funciones que aseguraran la coherencia y facilidad de uso y menús, proporcionando una organización del programa y un desarrollo estético que permitirá comprender la lectura del código </w:t>
      </w:r>
    </w:p>
    <w:p w14:paraId="2A8A4C4B" w14:textId="2B89D02C" w:rsidR="006F54B9" w:rsidRPr="0050371C" w:rsidRDefault="0050371C">
      <w:pPr>
        <w:pStyle w:val="Ttulo2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Funcionalidades</w:t>
      </w:r>
    </w:p>
    <w:p w14:paraId="7D38570F" w14:textId="77777777" w:rsidR="00647CF1" w:rsidRPr="00647CF1" w:rsidRDefault="0050371C" w:rsidP="00647CF1">
      <w:pPr>
        <w:pStyle w:val="Prrafodelista"/>
        <w:numPr>
          <w:ilvl w:val="0"/>
          <w:numId w:val="11"/>
        </w:numPr>
        <w:jc w:val="both"/>
        <w:rPr>
          <w:rFonts w:ascii="Calibri" w:hAnsi="Calibri" w:cs="Calibri"/>
          <w:sz w:val="24"/>
          <w:szCs w:val="24"/>
        </w:rPr>
      </w:pPr>
      <w:r w:rsidRPr="00316214">
        <w:rPr>
          <w:rFonts w:ascii="Calibri" w:hAnsi="Calibri" w:cs="Calibri"/>
          <w:sz w:val="24"/>
          <w:szCs w:val="24"/>
        </w:rPr>
        <w:t xml:space="preserve">Ingresar nombre de clientes </w:t>
      </w:r>
      <w:r w:rsidR="00316214">
        <w:rPr>
          <w:rFonts w:ascii="Calibri" w:hAnsi="Calibri" w:cs="Calibri"/>
          <w:sz w:val="24"/>
          <w:szCs w:val="24"/>
        </w:rPr>
        <w:t>(</w:t>
      </w:r>
      <w:r w:rsidR="00316214">
        <w:rPr>
          <w:rFonts w:ascii="Calibri" w:hAnsi="Calibri" w:cs="Calibri"/>
          <w:b/>
          <w:bCs/>
          <w:sz w:val="24"/>
          <w:szCs w:val="24"/>
        </w:rPr>
        <w:t>HECH</w:t>
      </w:r>
      <w:r w:rsidR="00484317">
        <w:rPr>
          <w:rFonts w:ascii="Calibri" w:hAnsi="Calibri" w:cs="Calibri"/>
          <w:b/>
          <w:bCs/>
          <w:sz w:val="24"/>
          <w:szCs w:val="24"/>
        </w:rPr>
        <w:t>O</w:t>
      </w:r>
      <w:r w:rsidR="00316214">
        <w:rPr>
          <w:rFonts w:ascii="Calibri" w:hAnsi="Calibri" w:cs="Calibri"/>
          <w:b/>
          <w:bCs/>
          <w:sz w:val="24"/>
          <w:szCs w:val="24"/>
        </w:rPr>
        <w:t>-BRIAN</w:t>
      </w:r>
      <w:r w:rsidR="00647CF1">
        <w:rPr>
          <w:rFonts w:ascii="Calibri" w:hAnsi="Calibri" w:cs="Calibri"/>
          <w:b/>
          <w:bCs/>
          <w:sz w:val="24"/>
          <w:szCs w:val="24"/>
        </w:rPr>
        <w:t xml:space="preserve">) </w:t>
      </w:r>
    </w:p>
    <w:p w14:paraId="1FF30903" w14:textId="6155B089" w:rsidR="00647CF1" w:rsidRDefault="00EB31BA" w:rsidP="00647CF1">
      <w:pPr>
        <w:pStyle w:val="Prrafodelista"/>
        <w:numPr>
          <w:ilvl w:val="1"/>
          <w:numId w:val="11"/>
        </w:numPr>
        <w:jc w:val="both"/>
        <w:rPr>
          <w:rFonts w:ascii="Calibri" w:hAnsi="Calibri" w:cs="Calibri"/>
          <w:sz w:val="24"/>
          <w:szCs w:val="24"/>
        </w:rPr>
      </w:pPr>
      <w:r w:rsidRPr="00647CF1">
        <w:rPr>
          <w:rFonts w:ascii="Calibri" w:hAnsi="Calibri" w:cs="Calibri"/>
          <w:sz w:val="24"/>
          <w:szCs w:val="24"/>
        </w:rPr>
        <w:t>A</w:t>
      </w:r>
      <w:r w:rsidR="004E4BBB" w:rsidRPr="00647CF1">
        <w:rPr>
          <w:rFonts w:ascii="Calibri" w:hAnsi="Calibri" w:cs="Calibri"/>
          <w:sz w:val="24"/>
          <w:szCs w:val="24"/>
        </w:rPr>
        <w:t>gregar validación que el nombre del cliente no este duplicado</w:t>
      </w:r>
      <w:r w:rsidR="00484317" w:rsidRPr="00647CF1">
        <w:rPr>
          <w:rFonts w:ascii="Calibri" w:hAnsi="Calibri" w:cs="Calibri"/>
          <w:sz w:val="24"/>
          <w:szCs w:val="24"/>
        </w:rPr>
        <w:t xml:space="preserve"> (FALTA)</w:t>
      </w:r>
    </w:p>
    <w:p w14:paraId="36B1863F" w14:textId="1DAD632F" w:rsidR="00647CF1" w:rsidRDefault="00647CF1" w:rsidP="00647CF1">
      <w:pPr>
        <w:pStyle w:val="Prrafodelista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1.2 A</w:t>
      </w:r>
      <w:r w:rsidR="004E4BBB" w:rsidRPr="00647CF1">
        <w:rPr>
          <w:rFonts w:ascii="Calibri" w:hAnsi="Calibri" w:cs="Calibri"/>
          <w:sz w:val="24"/>
          <w:szCs w:val="24"/>
        </w:rPr>
        <w:t xml:space="preserve">gregar validación del DNI con 8 </w:t>
      </w:r>
      <w:r w:rsidRPr="00647CF1">
        <w:rPr>
          <w:rFonts w:ascii="Calibri" w:hAnsi="Calibri" w:cs="Calibri"/>
          <w:sz w:val="24"/>
          <w:szCs w:val="24"/>
        </w:rPr>
        <w:t>dígitos (</w:t>
      </w:r>
      <w:r w:rsidR="00484317" w:rsidRPr="00647CF1">
        <w:rPr>
          <w:rFonts w:ascii="Calibri" w:hAnsi="Calibri" w:cs="Calibri"/>
          <w:sz w:val="24"/>
          <w:szCs w:val="24"/>
        </w:rPr>
        <w:t>FALTA)</w:t>
      </w:r>
    </w:p>
    <w:p w14:paraId="362E8D05" w14:textId="7B30E9E8" w:rsidR="006F54B9" w:rsidRDefault="00647CF1" w:rsidP="00647CF1">
      <w:pPr>
        <w:pStyle w:val="Prrafodelista"/>
        <w:numPr>
          <w:ilvl w:val="1"/>
          <w:numId w:val="1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4E4BBB" w:rsidRPr="00647CF1">
        <w:rPr>
          <w:rFonts w:ascii="Calibri" w:hAnsi="Calibri" w:cs="Calibri"/>
          <w:sz w:val="24"/>
          <w:szCs w:val="24"/>
        </w:rPr>
        <w:t xml:space="preserve">gregar validación de creado </w:t>
      </w:r>
      <w:r w:rsidR="00F54763" w:rsidRPr="00647CF1">
        <w:rPr>
          <w:rFonts w:ascii="Calibri" w:hAnsi="Calibri" w:cs="Calibri"/>
          <w:sz w:val="24"/>
          <w:szCs w:val="24"/>
        </w:rPr>
        <w:t>y modificado</w:t>
      </w:r>
      <w:r w:rsidR="00484317" w:rsidRPr="00647CF1">
        <w:rPr>
          <w:rFonts w:ascii="Calibri" w:hAnsi="Calibri" w:cs="Calibri"/>
          <w:sz w:val="24"/>
          <w:szCs w:val="24"/>
        </w:rPr>
        <w:t xml:space="preserve"> (FALTA)</w:t>
      </w:r>
    </w:p>
    <w:p w14:paraId="5902A360" w14:textId="21DBD06C" w:rsidR="000F6F95" w:rsidRPr="00647CF1" w:rsidRDefault="000F6F95" w:rsidP="000F6F95">
      <w:pPr>
        <w:pStyle w:val="Prrafodelista"/>
        <w:numPr>
          <w:ilvl w:val="1"/>
          <w:numId w:val="1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Corregir en el archivo de “</w:t>
      </w:r>
      <w:r>
        <w:rPr>
          <w:rFonts w:ascii="Calibri" w:hAnsi="Calibri" w:cs="Calibri"/>
          <w:sz w:val="24"/>
          <w:szCs w:val="24"/>
        </w:rPr>
        <w:t>CLIENTES</w:t>
      </w:r>
      <w:r>
        <w:rPr>
          <w:rFonts w:ascii="Calibri" w:hAnsi="Calibri" w:cs="Calibri"/>
          <w:sz w:val="24"/>
          <w:szCs w:val="24"/>
        </w:rPr>
        <w:t>.TXT” los datos ingresados estén alineados con el encabezado, que quede todo a la misma altura (FALTA)</w:t>
      </w:r>
    </w:p>
    <w:p w14:paraId="60065758" w14:textId="77777777" w:rsidR="00647CF1" w:rsidRPr="00647CF1" w:rsidRDefault="00647CF1" w:rsidP="00647CF1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2A9E55C6" w14:textId="71844B6B" w:rsidR="0050371C" w:rsidRPr="00647CF1" w:rsidRDefault="0050371C" w:rsidP="00647CF1">
      <w:pPr>
        <w:pStyle w:val="Prrafodelista"/>
        <w:numPr>
          <w:ilvl w:val="0"/>
          <w:numId w:val="11"/>
        </w:numPr>
        <w:jc w:val="both"/>
        <w:rPr>
          <w:rFonts w:ascii="Calibri" w:hAnsi="Calibri" w:cs="Calibri"/>
          <w:sz w:val="24"/>
          <w:szCs w:val="24"/>
        </w:rPr>
      </w:pPr>
      <w:r w:rsidRPr="00647CF1">
        <w:rPr>
          <w:rFonts w:ascii="Calibri" w:hAnsi="Calibri" w:cs="Calibri"/>
          <w:sz w:val="24"/>
          <w:szCs w:val="24"/>
        </w:rPr>
        <w:t>Ingresar nombre de proveedores</w:t>
      </w:r>
      <w:r w:rsidR="00647CF1">
        <w:rPr>
          <w:rFonts w:ascii="Calibri" w:hAnsi="Calibri" w:cs="Calibri"/>
          <w:sz w:val="24"/>
          <w:szCs w:val="24"/>
        </w:rPr>
        <w:t xml:space="preserve"> </w:t>
      </w:r>
      <w:r w:rsidR="00647CF1">
        <w:rPr>
          <w:rFonts w:ascii="Calibri" w:hAnsi="Calibri" w:cs="Calibri"/>
          <w:b/>
          <w:bCs/>
          <w:sz w:val="24"/>
          <w:szCs w:val="24"/>
        </w:rPr>
        <w:t>(HECHO-BRIAN)</w:t>
      </w:r>
    </w:p>
    <w:p w14:paraId="393F1546" w14:textId="44D94EEB" w:rsidR="0026474C" w:rsidRDefault="0026474C" w:rsidP="001129CD">
      <w:pPr>
        <w:pStyle w:val="Prrafodelista"/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Agregar validación que el nombre del proveedor no este duplicado (FALTA)</w:t>
      </w:r>
    </w:p>
    <w:p w14:paraId="04EAD5C2" w14:textId="77E50EC9" w:rsidR="00647CF1" w:rsidRDefault="00647CF1" w:rsidP="001129CD">
      <w:pPr>
        <w:pStyle w:val="Prrafodelista"/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Agregar validación </w:t>
      </w:r>
      <w:r w:rsidR="001129CD">
        <w:rPr>
          <w:rFonts w:ascii="Calibri" w:hAnsi="Calibri" w:cs="Calibri"/>
          <w:sz w:val="24"/>
          <w:szCs w:val="24"/>
        </w:rPr>
        <w:t>de CUIT que comience con 20 y tenga 10 dígitos en total</w:t>
      </w:r>
      <w:r w:rsidR="0026474C">
        <w:rPr>
          <w:rFonts w:ascii="Calibri" w:hAnsi="Calibri" w:cs="Calibri"/>
          <w:sz w:val="24"/>
          <w:szCs w:val="24"/>
        </w:rPr>
        <w:t xml:space="preserve"> (FALTA)</w:t>
      </w:r>
    </w:p>
    <w:p w14:paraId="74040656" w14:textId="7620AC4C" w:rsidR="001129CD" w:rsidRDefault="0026474C" w:rsidP="0026474C">
      <w:pPr>
        <w:pStyle w:val="Prrafodelista"/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Agregar validación que teléfono comience con 4 o 11/15 (FALTA)</w:t>
      </w:r>
    </w:p>
    <w:p w14:paraId="1CDA19E8" w14:textId="389CBA58" w:rsidR="0026474C" w:rsidRDefault="00491789" w:rsidP="0026474C">
      <w:pPr>
        <w:pStyle w:val="Prrafodelista"/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Corregir </w:t>
      </w:r>
      <w:r w:rsidR="0075203A">
        <w:rPr>
          <w:rFonts w:ascii="Calibri" w:hAnsi="Calibri" w:cs="Calibri"/>
          <w:sz w:val="24"/>
          <w:szCs w:val="24"/>
        </w:rPr>
        <w:t xml:space="preserve">en el archivo de “PROVEEDORES.TXT” los datos ingresados estén alineados </w:t>
      </w:r>
      <w:r w:rsidR="00EF4D3F">
        <w:rPr>
          <w:rFonts w:ascii="Calibri" w:hAnsi="Calibri" w:cs="Calibri"/>
          <w:sz w:val="24"/>
          <w:szCs w:val="24"/>
        </w:rPr>
        <w:t>con el encabezado, que quede todo a la misma altura (FALTA)</w:t>
      </w:r>
    </w:p>
    <w:p w14:paraId="370CC41A" w14:textId="77777777" w:rsidR="000F6F95" w:rsidRDefault="000F6F95" w:rsidP="000F6F95">
      <w:pPr>
        <w:pStyle w:val="Prrafodelista"/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647CF1">
        <w:rPr>
          <w:rFonts w:ascii="Calibri" w:hAnsi="Calibri" w:cs="Calibri"/>
          <w:sz w:val="24"/>
          <w:szCs w:val="24"/>
        </w:rPr>
        <w:t>Agregar validación que el nombre del cliente no este duplicado (FALTA)</w:t>
      </w:r>
    </w:p>
    <w:p w14:paraId="66F82C06" w14:textId="79793F0E" w:rsidR="000F6F95" w:rsidRDefault="000F6F95" w:rsidP="000F6F95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</w:t>
      </w:r>
      <w:proofErr w:type="gramStart"/>
      <w:r w:rsidR="0050371C" w:rsidRPr="000F6F95">
        <w:rPr>
          <w:rFonts w:ascii="Calibri" w:hAnsi="Calibri" w:cs="Calibri"/>
          <w:sz w:val="24"/>
          <w:szCs w:val="24"/>
        </w:rPr>
        <w:t xml:space="preserve">Ingresar </w:t>
      </w:r>
      <w:r>
        <w:rPr>
          <w:rFonts w:ascii="Calibri" w:hAnsi="Calibri" w:cs="Calibri"/>
          <w:sz w:val="24"/>
          <w:szCs w:val="24"/>
        </w:rPr>
        <w:t xml:space="preserve"> </w:t>
      </w:r>
      <w:r w:rsidR="0050371C" w:rsidRPr="000F6F95">
        <w:rPr>
          <w:rFonts w:ascii="Calibri" w:hAnsi="Calibri" w:cs="Calibri"/>
          <w:sz w:val="24"/>
          <w:szCs w:val="24"/>
        </w:rPr>
        <w:t>precios</w:t>
      </w:r>
      <w:proofErr w:type="gramEnd"/>
      <w:r w:rsidR="0050371C" w:rsidRPr="000F6F95">
        <w:rPr>
          <w:rFonts w:ascii="Calibri" w:hAnsi="Calibri" w:cs="Calibri"/>
          <w:sz w:val="24"/>
          <w:szCs w:val="24"/>
        </w:rPr>
        <w:t xml:space="preserve"> de productos</w:t>
      </w:r>
    </w:p>
    <w:p w14:paraId="03EDC5C9" w14:textId="3452F3E2" w:rsidR="0050371C" w:rsidRPr="000F6F95" w:rsidRDefault="000F6F95" w:rsidP="000F6F95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</w:t>
      </w:r>
      <w:r w:rsidR="0050371C" w:rsidRPr="000F6F95">
        <w:rPr>
          <w:rFonts w:ascii="Calibri" w:hAnsi="Calibri" w:cs="Calibri"/>
          <w:sz w:val="24"/>
          <w:szCs w:val="24"/>
        </w:rPr>
        <w:t>Ingresar stock de los productos</w:t>
      </w:r>
    </w:p>
    <w:p w14:paraId="62CAC78B" w14:textId="0F8679B1" w:rsidR="14D2680F" w:rsidRDefault="14D2680F" w:rsidP="333347F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b/>
          <w:bCs/>
          <w:sz w:val="24"/>
          <w:szCs w:val="24"/>
          <w:highlight w:val="yellow"/>
        </w:rPr>
      </w:pPr>
      <w:r w:rsidRPr="333347F0">
        <w:rPr>
          <w:rFonts w:ascii="Calibri" w:hAnsi="Calibri" w:cs="Calibri"/>
          <w:b/>
          <w:bCs/>
          <w:sz w:val="24"/>
          <w:szCs w:val="24"/>
          <w:highlight w:val="yellow"/>
        </w:rPr>
        <w:lastRenderedPageBreak/>
        <w:t xml:space="preserve">CADA UNA COMO FUNCION Y CON ARCHIVOS </w:t>
      </w:r>
    </w:p>
    <w:p w14:paraId="4DA93694" w14:textId="2D6B71C8" w:rsidR="333347F0" w:rsidRDefault="14D2680F" w:rsidP="333347F0">
      <w:pPr>
        <w:jc w:val="both"/>
        <w:rPr>
          <w:rFonts w:ascii="Calibri" w:hAnsi="Calibri" w:cs="Calibri"/>
          <w:sz w:val="24"/>
          <w:szCs w:val="24"/>
          <w:highlight w:val="yellow"/>
        </w:rPr>
      </w:pPr>
      <w:r w:rsidRPr="333347F0">
        <w:rPr>
          <w:rFonts w:ascii="Calibri" w:hAnsi="Calibri" w:cs="Calibri"/>
          <w:sz w:val="24"/>
          <w:szCs w:val="24"/>
          <w:highlight w:val="yellow"/>
        </w:rPr>
        <w:t>BRIAN</w:t>
      </w:r>
      <w:r w:rsidR="6C7F91AB" w:rsidRPr="333347F0">
        <w:rPr>
          <w:rFonts w:ascii="Calibri" w:hAnsi="Calibri" w:cs="Calibri"/>
          <w:sz w:val="24"/>
          <w:szCs w:val="24"/>
          <w:highlight w:val="yellow"/>
        </w:rPr>
        <w:t xml:space="preserve"> Y AGUS</w:t>
      </w:r>
    </w:p>
    <w:p w14:paraId="23A34F6E" w14:textId="073B4F7A" w:rsidR="0050371C" w:rsidRPr="003272DE" w:rsidRDefault="0050371C" w:rsidP="333347F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color w:val="auto"/>
          <w:sz w:val="24"/>
          <w:szCs w:val="24"/>
          <w:highlight w:val="green"/>
        </w:rPr>
      </w:pPr>
      <w:r w:rsidRPr="333347F0">
        <w:rPr>
          <w:rFonts w:ascii="Calibri" w:hAnsi="Calibri" w:cs="Calibri"/>
          <w:color w:val="auto"/>
          <w:sz w:val="24"/>
          <w:szCs w:val="24"/>
          <w:highlight w:val="green"/>
        </w:rPr>
        <w:t>Actualizar lista de proveedores</w:t>
      </w:r>
    </w:p>
    <w:p w14:paraId="73E0B8D1" w14:textId="45762223" w:rsidR="0050371C" w:rsidRPr="003272DE" w:rsidRDefault="0050371C" w:rsidP="333347F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color w:val="auto"/>
          <w:sz w:val="24"/>
          <w:szCs w:val="24"/>
          <w:highlight w:val="green"/>
        </w:rPr>
      </w:pPr>
      <w:r w:rsidRPr="10A1711A">
        <w:rPr>
          <w:rFonts w:ascii="Calibri" w:hAnsi="Calibri" w:cs="Calibri"/>
          <w:color w:val="auto"/>
          <w:sz w:val="24"/>
          <w:szCs w:val="24"/>
          <w:highlight w:val="green"/>
        </w:rPr>
        <w:t>Actualizar precios de los productos</w:t>
      </w:r>
      <w:r w:rsidR="6AA110B6" w:rsidRPr="10A1711A">
        <w:rPr>
          <w:rFonts w:ascii="Calibri" w:hAnsi="Calibri" w:cs="Calibri"/>
          <w:color w:val="auto"/>
          <w:sz w:val="24"/>
          <w:szCs w:val="24"/>
          <w:highlight w:val="green"/>
        </w:rPr>
        <w:t xml:space="preserve"> – </w:t>
      </w:r>
      <w:r w:rsidR="6AA110B6" w:rsidRPr="10A1711A">
        <w:rPr>
          <w:rFonts w:ascii="Calibri" w:hAnsi="Calibri" w:cs="Calibri"/>
          <w:color w:val="auto"/>
          <w:sz w:val="24"/>
          <w:szCs w:val="24"/>
          <w:highlight w:val="yellow"/>
        </w:rPr>
        <w:t>Ok Lucas</w:t>
      </w:r>
    </w:p>
    <w:p w14:paraId="4AE7AA4F" w14:textId="369DF1DD" w:rsidR="0050371C" w:rsidRDefault="0050371C" w:rsidP="333347F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  <w:highlight w:val="green"/>
        </w:rPr>
      </w:pPr>
      <w:r w:rsidRPr="333347F0">
        <w:rPr>
          <w:rFonts w:ascii="Calibri" w:hAnsi="Calibri" w:cs="Calibri"/>
          <w:color w:val="auto"/>
          <w:sz w:val="24"/>
          <w:szCs w:val="24"/>
          <w:highlight w:val="green"/>
        </w:rPr>
        <w:t>Actualizar stock de productos</w:t>
      </w:r>
    </w:p>
    <w:p w14:paraId="6EA15E22" w14:textId="20C52DCD" w:rsidR="39A6A55C" w:rsidRDefault="39A6A55C" w:rsidP="333347F0">
      <w:pPr>
        <w:jc w:val="both"/>
        <w:rPr>
          <w:rFonts w:ascii="Calibri" w:hAnsi="Calibri" w:cs="Calibri"/>
          <w:b/>
          <w:bCs/>
          <w:sz w:val="24"/>
          <w:szCs w:val="24"/>
          <w:highlight w:val="green"/>
        </w:rPr>
      </w:pPr>
      <w:r w:rsidRPr="333347F0">
        <w:rPr>
          <w:rFonts w:ascii="Calibri" w:hAnsi="Calibri" w:cs="Calibri"/>
          <w:b/>
          <w:bCs/>
          <w:sz w:val="24"/>
          <w:szCs w:val="24"/>
          <w:highlight w:val="green"/>
        </w:rPr>
        <w:t xml:space="preserve">LUCAS </w:t>
      </w:r>
    </w:p>
    <w:p w14:paraId="063A506D" w14:textId="1C8C15DF" w:rsidR="003272DE" w:rsidRPr="003272DE" w:rsidRDefault="003272DE" w:rsidP="333347F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  <w:highlight w:val="cyan"/>
        </w:rPr>
      </w:pPr>
      <w:r w:rsidRPr="333347F0">
        <w:rPr>
          <w:rFonts w:ascii="Calibri" w:hAnsi="Calibri" w:cs="Calibri"/>
          <w:sz w:val="24"/>
          <w:szCs w:val="24"/>
          <w:highlight w:val="cyan"/>
        </w:rPr>
        <w:t>Mostrar articulo más vendido</w:t>
      </w:r>
    </w:p>
    <w:p w14:paraId="55811CAF" w14:textId="343C9487" w:rsidR="003272DE" w:rsidRPr="003272DE" w:rsidRDefault="003272DE" w:rsidP="333347F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  <w:highlight w:val="cyan"/>
        </w:rPr>
      </w:pPr>
      <w:r w:rsidRPr="333347F0">
        <w:rPr>
          <w:rFonts w:ascii="Calibri" w:hAnsi="Calibri" w:cs="Calibri"/>
          <w:sz w:val="24"/>
          <w:szCs w:val="24"/>
          <w:highlight w:val="cyan"/>
        </w:rPr>
        <w:t>Mostrar articulo menos vendido</w:t>
      </w:r>
    </w:p>
    <w:p w14:paraId="07838D57" w14:textId="77F42210" w:rsidR="003272DE" w:rsidRPr="003272DE" w:rsidRDefault="003272DE" w:rsidP="333347F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  <w:highlight w:val="cyan"/>
        </w:rPr>
      </w:pPr>
      <w:r w:rsidRPr="333347F0">
        <w:rPr>
          <w:rFonts w:ascii="Calibri" w:hAnsi="Calibri" w:cs="Calibri"/>
          <w:sz w:val="24"/>
          <w:szCs w:val="24"/>
          <w:highlight w:val="cyan"/>
        </w:rPr>
        <w:t>Mostrar articulo con más ingresos</w:t>
      </w:r>
    </w:p>
    <w:p w14:paraId="01365AED" w14:textId="01470D4B" w:rsidR="003272DE" w:rsidRPr="003272DE" w:rsidRDefault="003272DE" w:rsidP="333347F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  <w:highlight w:val="cyan"/>
        </w:rPr>
      </w:pPr>
      <w:r w:rsidRPr="333347F0">
        <w:rPr>
          <w:rFonts w:ascii="Calibri" w:hAnsi="Calibri" w:cs="Calibri"/>
          <w:sz w:val="24"/>
          <w:szCs w:val="24"/>
          <w:highlight w:val="cyan"/>
        </w:rPr>
        <w:t>Mostrar articulo con menos ingresos</w:t>
      </w:r>
      <w:r w:rsidRPr="333347F0">
        <w:rPr>
          <w:rFonts w:ascii="Calibri" w:hAnsi="Calibri" w:cs="Calibri"/>
          <w:sz w:val="24"/>
          <w:szCs w:val="24"/>
        </w:rPr>
        <w:t xml:space="preserve"> </w:t>
      </w:r>
    </w:p>
    <w:p w14:paraId="2587F81D" w14:textId="4131F8E0" w:rsidR="7808BEBA" w:rsidRDefault="7808BEBA" w:rsidP="333347F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  <w:highlight w:val="cyan"/>
        </w:rPr>
      </w:pPr>
      <w:r w:rsidRPr="333347F0">
        <w:rPr>
          <w:rFonts w:ascii="Calibri" w:hAnsi="Calibri" w:cs="Calibri"/>
          <w:color w:val="auto"/>
          <w:sz w:val="24"/>
          <w:szCs w:val="24"/>
          <w:highlight w:val="cyan"/>
        </w:rPr>
        <w:t>Generación de PDF para facturas</w:t>
      </w:r>
      <w:r w:rsidRPr="333347F0">
        <w:rPr>
          <w:rFonts w:ascii="Calibri" w:hAnsi="Calibri" w:cs="Calibri"/>
          <w:color w:val="auto"/>
          <w:sz w:val="24"/>
          <w:szCs w:val="24"/>
          <w:highlight w:val="green"/>
        </w:rPr>
        <w:t xml:space="preserve"> </w:t>
      </w:r>
    </w:p>
    <w:p w14:paraId="0B5FF93F" w14:textId="71473A5B" w:rsidR="7808BEBA" w:rsidRDefault="7808BEBA" w:rsidP="333347F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  <w:highlight w:val="cyan"/>
        </w:rPr>
      </w:pPr>
      <w:r w:rsidRPr="333347F0">
        <w:rPr>
          <w:rFonts w:ascii="Calibri" w:hAnsi="Calibri" w:cs="Calibri"/>
          <w:sz w:val="24"/>
          <w:szCs w:val="24"/>
          <w:highlight w:val="cyan"/>
        </w:rPr>
        <w:t>Impresión de facturas/tickets</w:t>
      </w:r>
    </w:p>
    <w:p w14:paraId="6773F302" w14:textId="040946B3" w:rsidR="7808BEBA" w:rsidRDefault="7808BEBA" w:rsidP="333347F0">
      <w:pPr>
        <w:jc w:val="both"/>
        <w:rPr>
          <w:rFonts w:ascii="Calibri" w:hAnsi="Calibri" w:cs="Calibri"/>
          <w:sz w:val="24"/>
          <w:szCs w:val="24"/>
          <w:highlight w:val="cyan"/>
        </w:rPr>
      </w:pPr>
      <w:r w:rsidRPr="333347F0">
        <w:rPr>
          <w:rFonts w:ascii="Calibri" w:hAnsi="Calibri" w:cs="Calibri"/>
          <w:sz w:val="24"/>
          <w:szCs w:val="24"/>
          <w:highlight w:val="cyan"/>
        </w:rPr>
        <w:t>MATEO</w:t>
      </w:r>
    </w:p>
    <w:p w14:paraId="2D7EE22B" w14:textId="7FB3D6A9" w:rsidR="0050371C" w:rsidRPr="003272DE" w:rsidRDefault="003272DE" w:rsidP="003272DE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333347F0">
        <w:rPr>
          <w:rFonts w:ascii="Calibri" w:hAnsi="Calibri" w:cs="Calibri"/>
          <w:sz w:val="24"/>
          <w:szCs w:val="24"/>
        </w:rPr>
        <w:t>Menú:</w:t>
      </w:r>
    </w:p>
    <w:p w14:paraId="5D2B19F7" w14:textId="0D9D699D" w:rsidR="003272DE" w:rsidRPr="003272DE" w:rsidRDefault="003272DE" w:rsidP="003272DE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333347F0">
        <w:rPr>
          <w:rFonts w:ascii="Calibri" w:hAnsi="Calibri" w:cs="Calibri"/>
          <w:sz w:val="24"/>
          <w:szCs w:val="24"/>
        </w:rPr>
        <w:t>Introducir un producto</w:t>
      </w:r>
      <w:r w:rsidR="363EDB42" w:rsidRPr="333347F0">
        <w:rPr>
          <w:rFonts w:ascii="Calibri" w:hAnsi="Calibri" w:cs="Calibri"/>
          <w:sz w:val="24"/>
          <w:szCs w:val="24"/>
        </w:rPr>
        <w:t xml:space="preserve"> (Hecho)</w:t>
      </w:r>
    </w:p>
    <w:p w14:paraId="71D7FCCE" w14:textId="71D81163" w:rsidR="003272DE" w:rsidRPr="003272DE" w:rsidRDefault="003272DE" w:rsidP="003272DE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333347F0">
        <w:rPr>
          <w:rFonts w:ascii="Calibri" w:hAnsi="Calibri" w:cs="Calibri"/>
          <w:sz w:val="24"/>
          <w:szCs w:val="24"/>
        </w:rPr>
        <w:t>Hacer una venta</w:t>
      </w:r>
      <w:r w:rsidR="0E6B70E1" w:rsidRPr="333347F0">
        <w:rPr>
          <w:rFonts w:ascii="Calibri" w:hAnsi="Calibri" w:cs="Calibri"/>
          <w:sz w:val="24"/>
          <w:szCs w:val="24"/>
        </w:rPr>
        <w:t xml:space="preserve"> (Lucas)</w:t>
      </w:r>
    </w:p>
    <w:p w14:paraId="03A7393E" w14:textId="2C5E94F9" w:rsidR="003272DE" w:rsidRPr="003272DE" w:rsidRDefault="003272DE" w:rsidP="003272DE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>Mostrar información: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3272D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Mostrar nombre, precio, cantidad vendida e importe de los artículos, además del total</w:t>
      </w:r>
      <w:r w:rsidR="2858719F" w:rsidRPr="003272D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(Falta adaptarla a los ingresos de Brian y Agus, falta de productos, clientes, proveedores)</w:t>
      </w:r>
    </w:p>
    <w:p w14:paraId="63DBD23B" w14:textId="02CFEB38" w:rsidR="003272DE" w:rsidRPr="003272DE" w:rsidRDefault="003272DE" w:rsidP="795C78DA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  <w:highlight w:val="yellow"/>
        </w:rPr>
      </w:pPr>
      <w:r w:rsidRPr="795C78DA">
        <w:rPr>
          <w:rFonts w:ascii="Calibri" w:hAnsi="Calibri" w:cs="Calibri"/>
          <w:color w:val="000000"/>
          <w:sz w:val="24"/>
          <w:szCs w:val="24"/>
          <w:highlight w:val="yellow"/>
          <w:shd w:val="clear" w:color="auto" w:fill="FFFFFF"/>
        </w:rPr>
        <w:t xml:space="preserve">Borrar un </w:t>
      </w:r>
      <w:proofErr w:type="spellStart"/>
      <w:r w:rsidRPr="795C78DA">
        <w:rPr>
          <w:rFonts w:ascii="Calibri" w:hAnsi="Calibri" w:cs="Calibri"/>
          <w:color w:val="000000"/>
          <w:sz w:val="24"/>
          <w:szCs w:val="24"/>
          <w:highlight w:val="yellow"/>
          <w:shd w:val="clear" w:color="auto" w:fill="FFFFFF"/>
        </w:rPr>
        <w:t>articulo</w:t>
      </w:r>
      <w:proofErr w:type="spellEnd"/>
      <w:r w:rsidR="21DA4881" w:rsidRPr="795C78DA">
        <w:rPr>
          <w:rFonts w:ascii="Calibri" w:hAnsi="Calibri" w:cs="Calibri"/>
          <w:color w:val="000000"/>
          <w:sz w:val="24"/>
          <w:szCs w:val="24"/>
          <w:highlight w:val="yellow"/>
          <w:shd w:val="clear" w:color="auto" w:fill="FFFFFF"/>
        </w:rPr>
        <w:t xml:space="preserve"> (Lucas/Mateo)</w:t>
      </w:r>
      <w:r w:rsidR="4887CB3D" w:rsidRPr="795C78DA">
        <w:rPr>
          <w:rFonts w:ascii="Calibri" w:hAnsi="Calibri" w:cs="Calibri"/>
          <w:color w:val="000000"/>
          <w:sz w:val="24"/>
          <w:szCs w:val="24"/>
          <w:highlight w:val="yellow"/>
          <w:shd w:val="clear" w:color="auto" w:fill="FFFFFF"/>
        </w:rPr>
        <w:t xml:space="preserve"> - OK Lucas</w:t>
      </w:r>
      <w:r w:rsidR="42F0F605" w:rsidRPr="795C78DA">
        <w:rPr>
          <w:rFonts w:ascii="Calibri" w:hAnsi="Calibri" w:cs="Calibri"/>
          <w:color w:val="000000"/>
          <w:sz w:val="24"/>
          <w:szCs w:val="24"/>
          <w:highlight w:val="yellow"/>
          <w:shd w:val="clear" w:color="auto" w:fill="FFFFFF"/>
        </w:rPr>
        <w:t xml:space="preserve"> (Reusar </w:t>
      </w:r>
      <w:proofErr w:type="spellStart"/>
      <w:r w:rsidR="42F0F605" w:rsidRPr="795C78DA">
        <w:rPr>
          <w:rFonts w:ascii="Calibri" w:hAnsi="Calibri" w:cs="Calibri"/>
          <w:color w:val="000000"/>
          <w:sz w:val="24"/>
          <w:szCs w:val="24"/>
          <w:highlight w:val="yellow"/>
          <w:shd w:val="clear" w:color="auto" w:fill="FFFFFF"/>
        </w:rPr>
        <w:t>funcion</w:t>
      </w:r>
      <w:proofErr w:type="spellEnd"/>
      <w:r w:rsidR="42F0F605" w:rsidRPr="795C78DA">
        <w:rPr>
          <w:rFonts w:ascii="Calibri" w:hAnsi="Calibri" w:cs="Calibri"/>
          <w:color w:val="000000"/>
          <w:sz w:val="24"/>
          <w:szCs w:val="24"/>
          <w:highlight w:val="yellow"/>
          <w:shd w:val="clear" w:color="auto" w:fill="FFFFFF"/>
        </w:rPr>
        <w:t xml:space="preserve"> clientes)</w:t>
      </w:r>
    </w:p>
    <w:p w14:paraId="6B940E66" w14:textId="1B42D976" w:rsidR="003272DE" w:rsidRPr="003272DE" w:rsidRDefault="003272DE" w:rsidP="10A1711A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color w:val="000000" w:themeColor="text1"/>
          <w:sz w:val="24"/>
          <w:szCs w:val="24"/>
          <w:highlight w:val="yellow"/>
        </w:rPr>
      </w:pPr>
      <w:r w:rsidRPr="003272D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Borrar todos los artíc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ulos</w:t>
      </w:r>
      <w:r w:rsidR="45B4048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(Viene de los archivos)</w:t>
      </w:r>
      <w:r w:rsidR="0508B73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- </w:t>
      </w:r>
      <w:r w:rsidR="0508B733" w:rsidRPr="10A1711A">
        <w:rPr>
          <w:rFonts w:ascii="Calibri" w:hAnsi="Calibri" w:cs="Calibri"/>
          <w:color w:val="000000"/>
          <w:sz w:val="24"/>
          <w:szCs w:val="24"/>
          <w:highlight w:val="yellow"/>
          <w:shd w:val="clear" w:color="auto" w:fill="FFFFFF"/>
        </w:rPr>
        <w:t>OK Lucas</w:t>
      </w:r>
    </w:p>
    <w:p w14:paraId="152ED2EF" w14:textId="383214BA" w:rsidR="003272DE" w:rsidRPr="003272DE" w:rsidRDefault="003272DE" w:rsidP="003272DE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Salir </w:t>
      </w:r>
    </w:p>
    <w:p w14:paraId="32E4DB0C" w14:textId="3E70D6B5" w:rsidR="006F54B9" w:rsidRDefault="003272DE">
      <w:pPr>
        <w:pStyle w:val="Ttulo2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Validaciones</w:t>
      </w:r>
    </w:p>
    <w:p w14:paraId="652C9FC9" w14:textId="4176B65C" w:rsidR="003272DE" w:rsidRDefault="003272DE" w:rsidP="003272DE">
      <w:pPr>
        <w:pStyle w:val="Prrafodelista"/>
        <w:numPr>
          <w:ilvl w:val="0"/>
          <w:numId w:val="8"/>
        </w:num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Se realizarán todas las variaciones que se crean necesarias </w:t>
      </w:r>
    </w:p>
    <w:p w14:paraId="5C965781" w14:textId="38460A02" w:rsidR="00C02FC3" w:rsidRDefault="00C02FC3" w:rsidP="333347F0">
      <w:pPr>
        <w:pStyle w:val="Prrafodelista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333347F0">
        <w:rPr>
          <w:rFonts w:ascii="Calibri" w:hAnsi="Calibri" w:cs="Calibri"/>
          <w:sz w:val="24"/>
          <w:szCs w:val="24"/>
        </w:rPr>
        <w:t xml:space="preserve">Se incluirán el manejo de excepciones </w:t>
      </w:r>
    </w:p>
    <w:p w14:paraId="212BD581" w14:textId="3DD1F9B5" w:rsidR="55AFA021" w:rsidRDefault="55AFA021" w:rsidP="333347F0">
      <w:pPr>
        <w:pStyle w:val="Ttulo2"/>
        <w:rPr>
          <w:rFonts w:ascii="Calibri" w:hAnsi="Calibri" w:cs="Calibri"/>
          <w:sz w:val="32"/>
          <w:szCs w:val="32"/>
        </w:rPr>
      </w:pPr>
      <w:r w:rsidRPr="333347F0">
        <w:rPr>
          <w:rFonts w:ascii="Calibri" w:hAnsi="Calibri" w:cs="Calibri"/>
          <w:sz w:val="32"/>
          <w:szCs w:val="32"/>
        </w:rPr>
        <w:t>Reportes</w:t>
      </w:r>
    </w:p>
    <w:p w14:paraId="2E4E5D35" w14:textId="3A7CF997" w:rsidR="168448A7" w:rsidRDefault="168448A7" w:rsidP="333347F0">
      <w:pPr>
        <w:pStyle w:val="Prrafodelista"/>
        <w:numPr>
          <w:ilvl w:val="0"/>
          <w:numId w:val="1"/>
        </w:numPr>
      </w:pPr>
      <w:r>
        <w:t>USAR LIBRERIAS PANDAS, LOS ARCHIVOS QUE TENEMOS Y REUTILIZAR FUNCIÓN</w:t>
      </w:r>
    </w:p>
    <w:p w14:paraId="0F2E29FD" w14:textId="3F75CA6D" w:rsidR="55AFA021" w:rsidRDefault="55AFA021" w:rsidP="333347F0">
      <w:pPr>
        <w:pStyle w:val="Prrafodelista"/>
        <w:numPr>
          <w:ilvl w:val="0"/>
          <w:numId w:val="1"/>
        </w:numPr>
      </w:pPr>
      <w:r>
        <w:t>Reporte de ventas totales</w:t>
      </w:r>
    </w:p>
    <w:p w14:paraId="770A1511" w14:textId="17D43324" w:rsidR="55AFA021" w:rsidRDefault="55AFA021" w:rsidP="333347F0">
      <w:pPr>
        <w:pStyle w:val="Prrafodelista"/>
        <w:numPr>
          <w:ilvl w:val="0"/>
          <w:numId w:val="1"/>
        </w:numPr>
      </w:pPr>
      <w:r>
        <w:t>Reporte de los clientes</w:t>
      </w:r>
      <w:r w:rsidR="1C4D6FCF">
        <w:t xml:space="preserve"> (Listado de clientes)</w:t>
      </w:r>
    </w:p>
    <w:p w14:paraId="31427231" w14:textId="734003DB" w:rsidR="55AFA021" w:rsidRDefault="55AFA021" w:rsidP="333347F0">
      <w:pPr>
        <w:pStyle w:val="Prrafodelista"/>
        <w:numPr>
          <w:ilvl w:val="0"/>
          <w:numId w:val="1"/>
        </w:numPr>
      </w:pPr>
      <w:r>
        <w:t>Reportes de los proveedores (Listado de pr</w:t>
      </w:r>
      <w:r w:rsidR="27A36CAC">
        <w:t>oveedores)</w:t>
      </w:r>
    </w:p>
    <w:p w14:paraId="3B4237B8" w14:textId="0854B62D" w:rsidR="55AFA021" w:rsidRDefault="55AFA021" w:rsidP="333347F0">
      <w:pPr>
        <w:pStyle w:val="Prrafodelista"/>
        <w:numPr>
          <w:ilvl w:val="0"/>
          <w:numId w:val="1"/>
        </w:numPr>
      </w:pPr>
      <w:r>
        <w:t>Reportes de productos (stock)</w:t>
      </w:r>
    </w:p>
    <w:p w14:paraId="27E36B35" w14:textId="1E0B57E8" w:rsidR="55AFA021" w:rsidRDefault="55AFA021" w:rsidP="333347F0">
      <w:pPr>
        <w:pStyle w:val="Prrafodelista"/>
        <w:numPr>
          <w:ilvl w:val="0"/>
          <w:numId w:val="1"/>
        </w:numPr>
      </w:pPr>
      <w:r>
        <w:t xml:space="preserve">Reportes de precios </w:t>
      </w:r>
    </w:p>
    <w:p w14:paraId="084E65F5" w14:textId="3877F302" w:rsidR="006F54B9" w:rsidRDefault="003272DE">
      <w:pPr>
        <w:pStyle w:val="Ttulo2"/>
        <w:rPr>
          <w:rFonts w:ascii="Calibri" w:hAnsi="Calibri" w:cs="Calibri"/>
          <w:sz w:val="32"/>
          <w:szCs w:val="24"/>
        </w:rPr>
      </w:pPr>
      <w:r w:rsidRPr="333347F0">
        <w:rPr>
          <w:rFonts w:ascii="Calibri" w:hAnsi="Calibri" w:cs="Calibri"/>
          <w:sz w:val="32"/>
          <w:szCs w:val="32"/>
        </w:rPr>
        <w:t>Librerías/Módulos</w:t>
      </w:r>
    </w:p>
    <w:p w14:paraId="10A92FD4" w14:textId="1FEE24BF" w:rsidR="003272DE" w:rsidRDefault="26AD5F26" w:rsidP="795C78DA">
      <w:pPr>
        <w:pStyle w:val="Prrafodelista"/>
        <w:numPr>
          <w:ilvl w:val="0"/>
          <w:numId w:val="8"/>
        </w:numPr>
        <w:rPr>
          <w:rFonts w:ascii="Calibri" w:hAnsi="Calibri" w:cs="Calibri"/>
          <w:sz w:val="24"/>
          <w:szCs w:val="24"/>
          <w:highlight w:val="yellow"/>
        </w:rPr>
      </w:pPr>
      <w:proofErr w:type="spellStart"/>
      <w:r w:rsidRPr="795C78DA">
        <w:rPr>
          <w:rFonts w:ascii="Calibri" w:hAnsi="Calibri" w:cs="Calibri"/>
          <w:sz w:val="24"/>
          <w:szCs w:val="24"/>
        </w:rPr>
        <w:t>Import</w:t>
      </w:r>
      <w:proofErr w:type="spellEnd"/>
      <w:r w:rsidRPr="795C78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795C78DA">
        <w:rPr>
          <w:rFonts w:ascii="Calibri" w:hAnsi="Calibri" w:cs="Calibri"/>
          <w:sz w:val="24"/>
          <w:szCs w:val="24"/>
        </w:rPr>
        <w:t>csv</w:t>
      </w:r>
      <w:proofErr w:type="spellEnd"/>
      <w:r w:rsidRPr="795C78DA">
        <w:rPr>
          <w:rFonts w:ascii="Calibri" w:hAnsi="Calibri" w:cs="Calibri"/>
          <w:sz w:val="24"/>
          <w:szCs w:val="24"/>
        </w:rPr>
        <w:t xml:space="preserve"> </w:t>
      </w:r>
      <w:r w:rsidR="47788E9B" w:rsidRPr="795C78DA">
        <w:rPr>
          <w:rFonts w:ascii="Calibri" w:hAnsi="Calibri" w:cs="Calibri"/>
          <w:sz w:val="24"/>
          <w:szCs w:val="24"/>
          <w:highlight w:val="yellow"/>
        </w:rPr>
        <w:t xml:space="preserve">(No va + / Reemplaza por </w:t>
      </w:r>
      <w:r w:rsidR="174E3118" w:rsidRPr="795C78DA">
        <w:rPr>
          <w:rFonts w:ascii="Calibri" w:hAnsi="Calibri" w:cs="Calibri"/>
          <w:sz w:val="24"/>
          <w:szCs w:val="24"/>
          <w:highlight w:val="yellow"/>
        </w:rPr>
        <w:t>.</w:t>
      </w:r>
      <w:proofErr w:type="spellStart"/>
      <w:r w:rsidR="47788E9B" w:rsidRPr="795C78DA">
        <w:rPr>
          <w:rFonts w:ascii="Calibri" w:hAnsi="Calibri" w:cs="Calibri"/>
          <w:sz w:val="24"/>
          <w:szCs w:val="24"/>
          <w:highlight w:val="yellow"/>
        </w:rPr>
        <w:t>txt</w:t>
      </w:r>
      <w:proofErr w:type="spellEnd"/>
      <w:r w:rsidR="47788E9B" w:rsidRPr="795C78DA">
        <w:rPr>
          <w:rFonts w:ascii="Calibri" w:hAnsi="Calibri" w:cs="Calibri"/>
          <w:sz w:val="24"/>
          <w:szCs w:val="24"/>
          <w:highlight w:val="yellow"/>
        </w:rPr>
        <w:t>) - Ok Lucas</w:t>
      </w:r>
    </w:p>
    <w:p w14:paraId="44FFC688" w14:textId="4D6181CE" w:rsidR="005B2F16" w:rsidRDefault="005B2F16" w:rsidP="003272DE">
      <w:pPr>
        <w:pStyle w:val="Prrafodelista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Import</w:t>
      </w:r>
      <w:proofErr w:type="spellEnd"/>
      <w:r>
        <w:rPr>
          <w:rFonts w:ascii="Calibri" w:hAnsi="Calibri" w:cs="Calibri"/>
          <w:sz w:val="24"/>
          <w:szCs w:val="24"/>
        </w:rPr>
        <w:t xml:space="preserve"> os </w:t>
      </w:r>
    </w:p>
    <w:p w14:paraId="452C7A2A" w14:textId="2D58442D" w:rsidR="006F54B9" w:rsidRDefault="005B2F16" w:rsidP="005B2F16">
      <w:pPr>
        <w:pStyle w:val="Prrafodelista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795C78DA">
        <w:rPr>
          <w:rFonts w:ascii="Calibri" w:hAnsi="Calibri" w:cs="Calibri"/>
          <w:sz w:val="24"/>
          <w:szCs w:val="24"/>
        </w:rPr>
        <w:t>Import</w:t>
      </w:r>
      <w:proofErr w:type="spellEnd"/>
      <w:r w:rsidRPr="795C78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795C78DA">
        <w:rPr>
          <w:rFonts w:ascii="Calibri" w:hAnsi="Calibri" w:cs="Calibri"/>
          <w:sz w:val="24"/>
          <w:szCs w:val="24"/>
        </w:rPr>
        <w:t>random</w:t>
      </w:r>
      <w:proofErr w:type="spellEnd"/>
      <w:r w:rsidRPr="795C78DA">
        <w:rPr>
          <w:rFonts w:ascii="Calibri" w:hAnsi="Calibri" w:cs="Calibri"/>
          <w:sz w:val="24"/>
          <w:szCs w:val="24"/>
        </w:rPr>
        <w:t xml:space="preserve"> (creación de número de cliente/proveedor/id del producto)</w:t>
      </w:r>
      <w:r w:rsidR="46F84497" w:rsidRPr="795C78DA">
        <w:rPr>
          <w:rFonts w:ascii="Calibri" w:hAnsi="Calibri" w:cs="Calibri"/>
          <w:sz w:val="24"/>
          <w:szCs w:val="24"/>
        </w:rPr>
        <w:t xml:space="preserve"> </w:t>
      </w:r>
      <w:r w:rsidR="27F7690D" w:rsidRPr="795C78DA">
        <w:rPr>
          <w:rFonts w:ascii="Calibri" w:hAnsi="Calibri" w:cs="Calibri"/>
          <w:sz w:val="24"/>
          <w:szCs w:val="24"/>
        </w:rPr>
        <w:t xml:space="preserve">- </w:t>
      </w:r>
      <w:r w:rsidR="27F7690D" w:rsidRPr="795C78DA">
        <w:rPr>
          <w:rFonts w:ascii="Calibri" w:hAnsi="Calibri" w:cs="Calibri"/>
          <w:sz w:val="24"/>
          <w:szCs w:val="24"/>
          <w:highlight w:val="yellow"/>
        </w:rPr>
        <w:t>Reemplazado por (</w:t>
      </w:r>
      <w:proofErr w:type="spellStart"/>
      <w:r w:rsidR="27F7690D" w:rsidRPr="795C78DA">
        <w:rPr>
          <w:rFonts w:ascii="Calibri" w:hAnsi="Calibri" w:cs="Calibri"/>
          <w:sz w:val="24"/>
          <w:szCs w:val="24"/>
          <w:highlight w:val="yellow"/>
        </w:rPr>
        <w:t>Funcion</w:t>
      </w:r>
      <w:proofErr w:type="spellEnd"/>
      <w:r w:rsidR="27F7690D" w:rsidRPr="795C78DA">
        <w:rPr>
          <w:rFonts w:ascii="Calibri" w:hAnsi="Calibri" w:cs="Calibri"/>
          <w:sz w:val="24"/>
          <w:szCs w:val="24"/>
          <w:highlight w:val="yellow"/>
        </w:rPr>
        <w:t xml:space="preserve"> buscar </w:t>
      </w:r>
      <w:proofErr w:type="spellStart"/>
      <w:r w:rsidR="27F7690D" w:rsidRPr="795C78DA">
        <w:rPr>
          <w:rFonts w:ascii="Calibri" w:hAnsi="Calibri" w:cs="Calibri"/>
          <w:sz w:val="24"/>
          <w:szCs w:val="24"/>
          <w:highlight w:val="yellow"/>
        </w:rPr>
        <w:t>max</w:t>
      </w:r>
      <w:proofErr w:type="spellEnd"/>
      <w:r w:rsidR="27F7690D" w:rsidRPr="795C78DA">
        <w:rPr>
          <w:rFonts w:ascii="Calibri" w:hAnsi="Calibri" w:cs="Calibri"/>
          <w:sz w:val="24"/>
          <w:szCs w:val="24"/>
          <w:highlight w:val="yellow"/>
        </w:rPr>
        <w:t xml:space="preserve"> + 1 (Sigue correlatividad)) - </w:t>
      </w:r>
      <w:proofErr w:type="spellStart"/>
      <w:r w:rsidR="27F7690D" w:rsidRPr="795C78DA">
        <w:rPr>
          <w:rFonts w:ascii="Calibri" w:hAnsi="Calibri" w:cs="Calibri"/>
          <w:sz w:val="24"/>
          <w:szCs w:val="24"/>
          <w:highlight w:val="yellow"/>
        </w:rPr>
        <w:t>Random</w:t>
      </w:r>
      <w:proofErr w:type="spellEnd"/>
      <w:r w:rsidR="27F7690D" w:rsidRPr="795C78DA">
        <w:rPr>
          <w:rFonts w:ascii="Calibri" w:hAnsi="Calibri" w:cs="Calibri"/>
          <w:sz w:val="24"/>
          <w:szCs w:val="24"/>
          <w:highlight w:val="yellow"/>
        </w:rPr>
        <w:t xml:space="preserve"> para BARCODE con EAN13 – O</w:t>
      </w:r>
      <w:r w:rsidR="39A5C631" w:rsidRPr="795C78DA">
        <w:rPr>
          <w:rFonts w:ascii="Calibri" w:hAnsi="Calibri" w:cs="Calibri"/>
          <w:sz w:val="24"/>
          <w:szCs w:val="24"/>
          <w:highlight w:val="yellow"/>
        </w:rPr>
        <w:t>k</w:t>
      </w:r>
      <w:r w:rsidR="27F7690D" w:rsidRPr="795C78DA">
        <w:rPr>
          <w:rFonts w:ascii="Calibri" w:hAnsi="Calibri" w:cs="Calibri"/>
          <w:sz w:val="24"/>
          <w:szCs w:val="24"/>
          <w:highlight w:val="yellow"/>
        </w:rPr>
        <w:t xml:space="preserve"> Lucas</w:t>
      </w:r>
    </w:p>
    <w:p w14:paraId="3A206D9D" w14:textId="341E91E9" w:rsidR="005B2F16" w:rsidRDefault="005B2F16" w:rsidP="005B2F16">
      <w:pPr>
        <w:pStyle w:val="Prrafodelista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Import</w:t>
      </w:r>
      <w:proofErr w:type="spellEnd"/>
      <w:r>
        <w:rPr>
          <w:rFonts w:ascii="Calibri" w:hAnsi="Calibri" w:cs="Calibri"/>
          <w:sz w:val="24"/>
          <w:szCs w:val="24"/>
        </w:rPr>
        <w:t xml:space="preserve"> pandas</w:t>
      </w:r>
    </w:p>
    <w:p w14:paraId="5745BD38" w14:textId="34A4E609" w:rsidR="00ED0C66" w:rsidRDefault="005B2F16" w:rsidP="795C78DA">
      <w:pPr>
        <w:pStyle w:val="Prrafodelista"/>
        <w:numPr>
          <w:ilvl w:val="0"/>
          <w:numId w:val="8"/>
        </w:numPr>
        <w:rPr>
          <w:rFonts w:ascii="Calibri" w:hAnsi="Calibri" w:cs="Calibri"/>
          <w:sz w:val="24"/>
          <w:szCs w:val="24"/>
          <w:highlight w:val="yellow"/>
        </w:rPr>
      </w:pPr>
      <w:proofErr w:type="spellStart"/>
      <w:r w:rsidRPr="795C78DA">
        <w:rPr>
          <w:rFonts w:ascii="Calibri" w:hAnsi="Calibri" w:cs="Calibri"/>
          <w:sz w:val="24"/>
          <w:szCs w:val="24"/>
        </w:rPr>
        <w:t>Import</w:t>
      </w:r>
      <w:proofErr w:type="spellEnd"/>
      <w:r w:rsidRPr="795C78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795C78DA">
        <w:rPr>
          <w:rFonts w:ascii="Calibri" w:hAnsi="Calibri" w:cs="Calibri"/>
          <w:sz w:val="24"/>
          <w:szCs w:val="24"/>
        </w:rPr>
        <w:t>tabulate</w:t>
      </w:r>
      <w:proofErr w:type="spellEnd"/>
      <w:r w:rsidR="15709BDF" w:rsidRPr="795C78DA">
        <w:rPr>
          <w:rFonts w:ascii="Calibri" w:hAnsi="Calibri" w:cs="Calibri"/>
          <w:sz w:val="24"/>
          <w:szCs w:val="24"/>
        </w:rPr>
        <w:t xml:space="preserve"> </w:t>
      </w:r>
      <w:r w:rsidR="15709BDF" w:rsidRPr="795C78DA">
        <w:rPr>
          <w:rFonts w:ascii="Calibri" w:hAnsi="Calibri" w:cs="Calibri"/>
          <w:sz w:val="24"/>
          <w:szCs w:val="24"/>
          <w:highlight w:val="yellow"/>
        </w:rPr>
        <w:t>(</w:t>
      </w:r>
      <w:proofErr w:type="spellStart"/>
      <w:r w:rsidR="15709BDF" w:rsidRPr="795C78DA">
        <w:rPr>
          <w:rFonts w:ascii="Calibri" w:hAnsi="Calibri" w:cs="Calibri"/>
          <w:sz w:val="24"/>
          <w:szCs w:val="24"/>
          <w:highlight w:val="yellow"/>
        </w:rPr>
        <w:t>Funcion</w:t>
      </w:r>
      <w:proofErr w:type="spellEnd"/>
      <w:r w:rsidR="15709BDF" w:rsidRPr="795C78DA">
        <w:rPr>
          <w:rFonts w:ascii="Calibri" w:hAnsi="Calibri" w:cs="Calibri"/>
          <w:sz w:val="24"/>
          <w:szCs w:val="24"/>
          <w:highlight w:val="yellow"/>
        </w:rPr>
        <w:t xml:space="preserve"> “Listar clientes”) - Ok Lucas</w:t>
      </w:r>
    </w:p>
    <w:p w14:paraId="17041EA6" w14:textId="77777777" w:rsidR="005B2F16" w:rsidRPr="005B2F16" w:rsidRDefault="005B2F16" w:rsidP="005B2F16">
      <w:pPr>
        <w:pStyle w:val="Prrafodelista"/>
        <w:rPr>
          <w:rFonts w:ascii="Calibri" w:hAnsi="Calibri" w:cs="Calibri"/>
          <w:sz w:val="24"/>
          <w:szCs w:val="24"/>
        </w:rPr>
      </w:pPr>
    </w:p>
    <w:p w14:paraId="7FE7238D" w14:textId="795A2858" w:rsidR="006F54B9" w:rsidRPr="004210E6" w:rsidRDefault="006F54B9">
      <w:pPr>
        <w:rPr>
          <w:rFonts w:ascii="Calibri" w:hAnsi="Calibri" w:cs="Calibri"/>
        </w:rPr>
      </w:pPr>
    </w:p>
    <w:p w14:paraId="2F616B62" w14:textId="184602F2" w:rsidR="006F54B9" w:rsidRPr="004210E6" w:rsidRDefault="006F54B9">
      <w:pPr>
        <w:rPr>
          <w:rFonts w:ascii="Calibri" w:hAnsi="Calibri" w:cs="Calibri"/>
        </w:rPr>
      </w:pPr>
    </w:p>
    <w:p w14:paraId="046D6180" w14:textId="1CAF6B84" w:rsidR="006F54B9" w:rsidRPr="004210E6" w:rsidRDefault="006F54B9">
      <w:pPr>
        <w:rPr>
          <w:rFonts w:ascii="Calibri" w:hAnsi="Calibri" w:cs="Calibri"/>
        </w:rPr>
      </w:pPr>
    </w:p>
    <w:sectPr w:rsidR="006F54B9" w:rsidRPr="004210E6" w:rsidSect="003272DE">
      <w:headerReference w:type="default" r:id="rId11"/>
      <w:pgSz w:w="12240" w:h="20160" w:code="5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D6906" w14:textId="77777777" w:rsidR="00F0333D" w:rsidRDefault="00F0333D">
      <w:pPr>
        <w:spacing w:after="0" w:line="240" w:lineRule="auto"/>
      </w:pPr>
      <w:r>
        <w:separator/>
      </w:r>
    </w:p>
  </w:endnote>
  <w:endnote w:type="continuationSeparator" w:id="0">
    <w:p w14:paraId="4499FB90" w14:textId="77777777" w:rsidR="00F0333D" w:rsidRDefault="00F0333D">
      <w:pPr>
        <w:spacing w:after="0" w:line="240" w:lineRule="auto"/>
      </w:pPr>
      <w:r>
        <w:continuationSeparator/>
      </w:r>
    </w:p>
  </w:endnote>
  <w:endnote w:type="continuationNotice" w:id="1">
    <w:p w14:paraId="26D80394" w14:textId="77777777" w:rsidR="008E162D" w:rsidRDefault="008E16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72F4" w14:textId="77777777" w:rsidR="00F0333D" w:rsidRDefault="00F0333D">
      <w:pPr>
        <w:spacing w:after="0" w:line="240" w:lineRule="auto"/>
      </w:pPr>
      <w:r>
        <w:separator/>
      </w:r>
    </w:p>
  </w:footnote>
  <w:footnote w:type="continuationSeparator" w:id="0">
    <w:p w14:paraId="44A31092" w14:textId="77777777" w:rsidR="00F0333D" w:rsidRDefault="00F0333D">
      <w:pPr>
        <w:spacing w:after="0" w:line="240" w:lineRule="auto"/>
      </w:pPr>
      <w:r>
        <w:continuationSeparator/>
      </w:r>
    </w:p>
  </w:footnote>
  <w:footnote w:type="continuationNotice" w:id="1">
    <w:p w14:paraId="384B3BE1" w14:textId="77777777" w:rsidR="008E162D" w:rsidRDefault="008E16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2297" w14:textId="77777777" w:rsidR="006F54B9" w:rsidRDefault="00104C0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0D6E92" wp14:editId="2C57BCB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EFA4FA" w14:textId="77777777" w:rsidR="006F54B9" w:rsidRDefault="00104C0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54F9F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0D6E92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CEFA4FA" w14:textId="77777777" w:rsidR="006F54B9" w:rsidRDefault="00104C08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54F9F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65942"/>
    <w:multiLevelType w:val="hybridMultilevel"/>
    <w:tmpl w:val="FA1221A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D582D"/>
    <w:multiLevelType w:val="multilevel"/>
    <w:tmpl w:val="EA5C7F52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" w15:restartNumberingAfterBreak="0">
    <w:nsid w:val="09692F92"/>
    <w:multiLevelType w:val="hybridMultilevel"/>
    <w:tmpl w:val="77CC490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6E45"/>
    <w:multiLevelType w:val="hybridMultilevel"/>
    <w:tmpl w:val="497A20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E3ED5"/>
    <w:multiLevelType w:val="hybridMultilevel"/>
    <w:tmpl w:val="5EAC664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F25200"/>
    <w:multiLevelType w:val="multilevel"/>
    <w:tmpl w:val="4D8AF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2974C80"/>
    <w:multiLevelType w:val="hybridMultilevel"/>
    <w:tmpl w:val="FB16244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D0545"/>
    <w:multiLevelType w:val="multilevel"/>
    <w:tmpl w:val="4D8AF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B93A783"/>
    <w:multiLevelType w:val="hybridMultilevel"/>
    <w:tmpl w:val="FFFFFFFF"/>
    <w:lvl w:ilvl="0" w:tplc="2E665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2A9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85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C7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6F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03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48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09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2C5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E5B46"/>
    <w:multiLevelType w:val="hybridMultilevel"/>
    <w:tmpl w:val="20C0E4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251760">
    <w:abstractNumId w:val="9"/>
  </w:num>
  <w:num w:numId="2" w16cid:durableId="907810763">
    <w:abstractNumId w:val="0"/>
  </w:num>
  <w:num w:numId="3" w16cid:durableId="1302618582">
    <w:abstractNumId w:val="10"/>
  </w:num>
  <w:num w:numId="4" w16cid:durableId="1204977647">
    <w:abstractNumId w:val="10"/>
    <w:lvlOverride w:ilvl="0">
      <w:startOverride w:val="1"/>
    </w:lvlOverride>
  </w:num>
  <w:num w:numId="5" w16cid:durableId="1287006860">
    <w:abstractNumId w:val="2"/>
  </w:num>
  <w:num w:numId="6" w16cid:durableId="701825848">
    <w:abstractNumId w:val="5"/>
  </w:num>
  <w:num w:numId="7" w16cid:durableId="1421174513">
    <w:abstractNumId w:val="3"/>
  </w:num>
  <w:num w:numId="8" w16cid:durableId="743338749">
    <w:abstractNumId w:val="4"/>
  </w:num>
  <w:num w:numId="9" w16cid:durableId="411585462">
    <w:abstractNumId w:val="7"/>
  </w:num>
  <w:num w:numId="10" w16cid:durableId="1841968261">
    <w:abstractNumId w:val="1"/>
  </w:num>
  <w:num w:numId="11" w16cid:durableId="1621645881">
    <w:abstractNumId w:val="8"/>
  </w:num>
  <w:num w:numId="12" w16cid:durableId="1628898127">
    <w:abstractNumId w:val="11"/>
  </w:num>
  <w:num w:numId="13" w16cid:durableId="909509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E6"/>
    <w:rsid w:val="000A0249"/>
    <w:rsid w:val="000F6F95"/>
    <w:rsid w:val="00104C08"/>
    <w:rsid w:val="00106978"/>
    <w:rsid w:val="00111F86"/>
    <w:rsid w:val="00112130"/>
    <w:rsid w:val="001129CD"/>
    <w:rsid w:val="00154F9F"/>
    <w:rsid w:val="0026474C"/>
    <w:rsid w:val="002E54CB"/>
    <w:rsid w:val="00316214"/>
    <w:rsid w:val="003272DE"/>
    <w:rsid w:val="00361992"/>
    <w:rsid w:val="004210E6"/>
    <w:rsid w:val="00484317"/>
    <w:rsid w:val="00491789"/>
    <w:rsid w:val="004E4BBB"/>
    <w:rsid w:val="0050371C"/>
    <w:rsid w:val="005B2F16"/>
    <w:rsid w:val="005C53BD"/>
    <w:rsid w:val="005E04AE"/>
    <w:rsid w:val="0063575A"/>
    <w:rsid w:val="00647CF1"/>
    <w:rsid w:val="006E7854"/>
    <w:rsid w:val="006F54B9"/>
    <w:rsid w:val="006F69C9"/>
    <w:rsid w:val="0075203A"/>
    <w:rsid w:val="00764EE5"/>
    <w:rsid w:val="008E162D"/>
    <w:rsid w:val="008E75DF"/>
    <w:rsid w:val="0090689D"/>
    <w:rsid w:val="009E352F"/>
    <w:rsid w:val="00A17685"/>
    <w:rsid w:val="00A92CD3"/>
    <w:rsid w:val="00AF0A5E"/>
    <w:rsid w:val="00BBC710"/>
    <w:rsid w:val="00C02FC3"/>
    <w:rsid w:val="00CA5521"/>
    <w:rsid w:val="00D51D22"/>
    <w:rsid w:val="00DB2807"/>
    <w:rsid w:val="00EB31BA"/>
    <w:rsid w:val="00EC4D11"/>
    <w:rsid w:val="00ED0C66"/>
    <w:rsid w:val="00EF4D3F"/>
    <w:rsid w:val="00F0333D"/>
    <w:rsid w:val="00F54763"/>
    <w:rsid w:val="0508B733"/>
    <w:rsid w:val="0791C08D"/>
    <w:rsid w:val="08B28102"/>
    <w:rsid w:val="0AFEB0FE"/>
    <w:rsid w:val="0E4B9C2A"/>
    <w:rsid w:val="0E6B70E1"/>
    <w:rsid w:val="0FDED504"/>
    <w:rsid w:val="10A1711A"/>
    <w:rsid w:val="14D2680F"/>
    <w:rsid w:val="15709BDF"/>
    <w:rsid w:val="168448A7"/>
    <w:rsid w:val="174E3118"/>
    <w:rsid w:val="18A64730"/>
    <w:rsid w:val="1980F1ED"/>
    <w:rsid w:val="1C4D6FCF"/>
    <w:rsid w:val="1CB892AF"/>
    <w:rsid w:val="1FFEABC1"/>
    <w:rsid w:val="21DA4881"/>
    <w:rsid w:val="26AD5F26"/>
    <w:rsid w:val="27A36CAC"/>
    <w:rsid w:val="27F7690D"/>
    <w:rsid w:val="2858046C"/>
    <w:rsid w:val="2858719F"/>
    <w:rsid w:val="2C2188A4"/>
    <w:rsid w:val="2CF9561B"/>
    <w:rsid w:val="333347F0"/>
    <w:rsid w:val="363EDB42"/>
    <w:rsid w:val="39A5C631"/>
    <w:rsid w:val="39A6A55C"/>
    <w:rsid w:val="406D7C0C"/>
    <w:rsid w:val="42F0F605"/>
    <w:rsid w:val="45B4048D"/>
    <w:rsid w:val="46F84497"/>
    <w:rsid w:val="47788E9B"/>
    <w:rsid w:val="4887CB3D"/>
    <w:rsid w:val="4957C033"/>
    <w:rsid w:val="504C039A"/>
    <w:rsid w:val="51B2844C"/>
    <w:rsid w:val="55AFA021"/>
    <w:rsid w:val="58E4CC9B"/>
    <w:rsid w:val="5B402D73"/>
    <w:rsid w:val="5DE8F9E6"/>
    <w:rsid w:val="64A9A859"/>
    <w:rsid w:val="671A7C20"/>
    <w:rsid w:val="698575BB"/>
    <w:rsid w:val="6AA110B6"/>
    <w:rsid w:val="6C7F91AB"/>
    <w:rsid w:val="6CFA1FE6"/>
    <w:rsid w:val="7808BEBA"/>
    <w:rsid w:val="788E17B8"/>
    <w:rsid w:val="78D2077B"/>
    <w:rsid w:val="795C78DA"/>
    <w:rsid w:val="7A6DD7DC"/>
    <w:rsid w:val="7C09A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B3C86"/>
  <w15:chartTrackingRefBased/>
  <w15:docId w15:val="{73AD57C4-B184-4AE8-B59B-0A1FDC6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numId w:val="5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3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paragraph" w:styleId="Prrafodelista">
    <w:name w:val="List Paragraph"/>
    <w:basedOn w:val="Normal"/>
    <w:uiPriority w:val="34"/>
    <w:unhideWhenUsed/>
    <w:qFormat/>
    <w:rsid w:val="0050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93;mbito%20del%20proyecto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A2DFA3388A86478DE65306468B49C8" ma:contentTypeVersion="4" ma:contentTypeDescription="Crear nuevo documento." ma:contentTypeScope="" ma:versionID="7ddd4ea8b1a3b1db6a91f884c3b05ce4">
  <xsd:schema xmlns:xsd="http://www.w3.org/2001/XMLSchema" xmlns:xs="http://www.w3.org/2001/XMLSchema" xmlns:p="http://schemas.microsoft.com/office/2006/metadata/properties" xmlns:ns2="d61cc75e-2d3c-4dbf-b3b7-c5ee640d38f3" targetNamespace="http://schemas.microsoft.com/office/2006/metadata/properties" ma:root="true" ma:fieldsID="9192e46b6847cadf6e8e0626cef34e13" ns2:_="">
    <xsd:import namespace="d61cc75e-2d3c-4dbf-b3b7-c5ee640d38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cc75e-2d3c-4dbf-b3b7-c5ee640d3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A6D46F-D315-466D-8A3D-45D3C7CD6F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d61cc75e-2d3c-4dbf-b3b7-c5ee640d38f3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FFD1F7F-36F3-433E-A856-EEB4F76203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7D5C-7368-4CDE-8357-B4D66EE44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cc75e-2d3c-4dbf-b3b7-c5ee640d38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Ámbito%20del%20proyecto</Template>
  <TotalTime>1</TotalTime>
  <Pages>3</Pages>
  <Words>510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IGLESIAS LUCAS</cp:lastModifiedBy>
  <cp:revision>2</cp:revision>
  <dcterms:created xsi:type="dcterms:W3CDTF">2023-10-21T21:03:00Z</dcterms:created>
  <dcterms:modified xsi:type="dcterms:W3CDTF">2023-10-21T21:03:00Z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0x010100BFA2DFA3388A86478DE65306468B49C8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